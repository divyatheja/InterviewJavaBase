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B23" w:rsidRDefault="00865B23" w:rsidP="00865B23">
      <w:pPr>
        <w:rPr>
          <w:rFonts w:ascii="Arial" w:hAnsi="Arial" w:cs="Arial"/>
          <w:color w:val="34302D"/>
          <w:sz w:val="23"/>
          <w:szCs w:val="23"/>
          <w:shd w:val="clear" w:color="auto" w:fill="F1F1F1"/>
        </w:rPr>
      </w:pPr>
      <w:r>
        <w:rPr>
          <w:rFonts w:ascii="Arial" w:hAnsi="Arial" w:cs="Arial"/>
          <w:color w:val="34302D"/>
          <w:sz w:val="23"/>
          <w:szCs w:val="23"/>
          <w:shd w:val="clear" w:color="auto" w:fill="F1F1F1"/>
        </w:rPr>
        <w:t>Spring Boot makes it easy to create stand-alone, production-grade Spring based Applications that you can "just run".</w:t>
      </w:r>
    </w:p>
    <w:p w:rsidR="00865B23" w:rsidRDefault="00865B23" w:rsidP="00865B23">
      <w:pPr>
        <w:rPr>
          <w:rFonts w:ascii="raleway" w:hAnsi="raleway"/>
          <w:color w:val="333333"/>
          <w:sz w:val="27"/>
          <w:szCs w:val="27"/>
          <w:shd w:val="clear" w:color="auto" w:fill="FFFFFF"/>
        </w:rPr>
      </w:pPr>
      <w:hyperlink r:id="rId6" w:history="1">
        <w:r>
          <w:rPr>
            <w:rStyle w:val="Hyperlink"/>
            <w:rFonts w:ascii="raleway" w:hAnsi="raleway"/>
            <w:color w:val="63B175"/>
            <w:sz w:val="27"/>
            <w:szCs w:val="27"/>
            <w:shd w:val="clear" w:color="auto" w:fill="FFFFFF"/>
          </w:rPr>
          <w:t xml:space="preserve">Spring </w:t>
        </w:r>
        <w:proofErr w:type="spellStart"/>
        <w:r>
          <w:rPr>
            <w:rStyle w:val="Hyperlink"/>
            <w:rFonts w:ascii="raleway" w:hAnsi="raleway"/>
            <w:color w:val="63B175"/>
            <w:sz w:val="27"/>
            <w:szCs w:val="27"/>
            <w:shd w:val="clear" w:color="auto" w:fill="FFFFFF"/>
          </w:rPr>
          <w:t>Initializr</w:t>
        </w:r>
        <w:proofErr w:type="spellEnd"/>
      </w:hyperlink>
      <w:r>
        <w:rPr>
          <w:rFonts w:ascii="raleway" w:hAnsi="raleway"/>
          <w:color w:val="333333"/>
          <w:sz w:val="27"/>
          <w:szCs w:val="27"/>
          <w:shd w:val="clear" w:color="auto" w:fill="FFFFFF"/>
        </w:rPr>
        <w:t> to generate the base for our project.</w:t>
      </w:r>
    </w:p>
    <w:p w:rsidR="00865B23" w:rsidRDefault="00865B23" w:rsidP="00865B23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@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SpringBootApplication</w:t>
      </w:r>
      <w:proofErr w:type="spellEnd"/>
    </w:p>
    <w:p w:rsidR="00865B23" w:rsidRDefault="00865B23" w:rsidP="00865B23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Application {</w:t>
      </w:r>
    </w:p>
    <w:p w:rsidR="00865B23" w:rsidRDefault="00865B23" w:rsidP="00865B23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public</w:t>
      </w:r>
      <w:r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static</w:t>
      </w:r>
      <w:r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main(String[]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865B23" w:rsidRDefault="00865B23" w:rsidP="00865B23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SpringApplication.run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Application.class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865B23" w:rsidRDefault="00865B23" w:rsidP="00865B23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865B23" w:rsidRDefault="00865B23" w:rsidP="00865B23"/>
    <w:p w:rsidR="00865B23" w:rsidRDefault="00865B23" w:rsidP="00865B23"/>
    <w:p w:rsidR="00865B23" w:rsidRDefault="00865B23" w:rsidP="00865B23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Spring Boot Features</w:t>
      </w:r>
    </w:p>
    <w:p w:rsidR="00865B23" w:rsidRDefault="00865B23" w:rsidP="00865B2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Web Development</w:t>
      </w:r>
    </w:p>
    <w:p w:rsidR="00865B23" w:rsidRDefault="00865B23" w:rsidP="00865B23">
      <w:pPr>
        <w:shd w:val="clear" w:color="auto" w:fill="FFFFFF"/>
        <w:spacing w:before="60" w:after="100" w:afterAutospacing="1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We can use the spring-boot- starter-web module to star</w:t>
      </w:r>
    </w:p>
    <w:p w:rsidR="00865B23" w:rsidRDefault="00865B23" w:rsidP="00865B2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SpringApplication</w:t>
      </w:r>
      <w:proofErr w:type="spellEnd"/>
    </w:p>
    <w:p w:rsidR="00865B23" w:rsidRDefault="00865B23" w:rsidP="00865B23">
      <w:pPr>
        <w:shd w:val="clear" w:color="auto" w:fill="FFFFFF"/>
        <w:spacing w:before="60" w:after="100" w:afterAutospacing="1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SpringApplication.run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className.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  <w:shd w:val="clear" w:color="auto" w:fill="FFFFFF"/>
        </w:rPr>
        <w:t>class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);  </w:t>
      </w:r>
    </w:p>
    <w:p w:rsidR="00865B23" w:rsidRDefault="00865B23" w:rsidP="00865B2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Application events and listeners</w:t>
      </w:r>
    </w:p>
    <w:p w:rsidR="00865B23" w:rsidRDefault="00865B23" w:rsidP="00865B2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Admin features</w:t>
      </w:r>
    </w:p>
    <w:p w:rsidR="00865B23" w:rsidRDefault="00865B23" w:rsidP="00865B2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Externalized Configuration</w:t>
      </w:r>
    </w:p>
    <w:p w:rsidR="00865B23" w:rsidRDefault="00865B23" w:rsidP="00865B2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Properties Files</w:t>
      </w:r>
    </w:p>
    <w:p w:rsidR="00865B23" w:rsidRDefault="00865B23" w:rsidP="00865B2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YAML Support</w:t>
      </w:r>
    </w:p>
    <w:p w:rsidR="00865B23" w:rsidRDefault="00865B23" w:rsidP="00865B23">
      <w:pPr>
        <w:shd w:val="clear" w:color="auto" w:fill="FFFFFF"/>
        <w:spacing w:before="60" w:after="100" w:afterAutospacing="1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provides convenient way for specifying hierarchical configuration.</w:t>
      </w:r>
    </w:p>
    <w:p w:rsidR="00865B23" w:rsidRDefault="00865B23" w:rsidP="00865B2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Type-safe Configuration</w:t>
      </w:r>
    </w:p>
    <w:p w:rsidR="00865B23" w:rsidRDefault="00865B23" w:rsidP="00865B2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Logging</w:t>
      </w:r>
    </w:p>
    <w:p w:rsidR="00865B23" w:rsidRDefault="00865B23" w:rsidP="00865B23">
      <w:pPr>
        <w:shd w:val="clear" w:color="auto" w:fill="FFFFFF"/>
        <w:spacing w:before="60" w:after="100" w:afterAutospacing="1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uses Common logging for all internal logging</w:t>
      </w:r>
    </w:p>
    <w:p w:rsidR="00865B23" w:rsidRDefault="00865B23" w:rsidP="00865B2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Security</w:t>
      </w:r>
    </w:p>
    <w:p w:rsidR="00865B23" w:rsidRDefault="00865B23" w:rsidP="00865B23"/>
    <w:p w:rsidR="0089677E" w:rsidRDefault="00865B23">
      <w:pPr>
        <w:rPr>
          <w:b/>
        </w:rPr>
      </w:pPr>
      <w:r w:rsidRPr="00865B23">
        <w:rPr>
          <w:b/>
        </w:rPr>
        <w:t>Beans and Dependency Injection</w:t>
      </w:r>
    </w:p>
    <w:p w:rsidR="00865B23" w:rsidRDefault="00865B2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@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ComponentScan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annotation is used to find beans and the corresponding injected with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@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Autowired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annotation.</w:t>
      </w:r>
    </w:p>
    <w:p w:rsidR="00865B23" w:rsidRDefault="00865B2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65B23" w:rsidRDefault="00865B23">
      <w:pPr>
        <w:rPr>
          <w:b/>
        </w:rPr>
      </w:pPr>
      <w:r w:rsidRPr="00865B23">
        <w:rPr>
          <w:b/>
        </w:rPr>
        <w:t xml:space="preserve">Spring Boot </w:t>
      </w:r>
      <w:r>
        <w:rPr>
          <w:b/>
        </w:rPr>
        <w:t>–</w:t>
      </w:r>
      <w:r w:rsidRPr="00865B23">
        <w:rPr>
          <w:b/>
        </w:rPr>
        <w:t xml:space="preserve"> Runners</w:t>
      </w:r>
    </w:p>
    <w:p w:rsidR="00865B23" w:rsidRDefault="00865B23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proofErr w:type="spellStart"/>
      <w:r>
        <w:rPr>
          <w:rStyle w:val="HTMLCode"/>
          <w:rFonts w:eastAsiaTheme="minorHAnsi"/>
          <w:color w:val="000000"/>
          <w:shd w:val="clear" w:color="auto" w:fill="FFFFFF"/>
        </w:rPr>
        <w:t>CommandLineRunner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and </w:t>
      </w:r>
      <w:proofErr w:type="spellStart"/>
      <w:r>
        <w:rPr>
          <w:rStyle w:val="HTMLCode"/>
          <w:rFonts w:eastAsiaTheme="minorHAnsi"/>
          <w:color w:val="000000"/>
          <w:shd w:val="clear" w:color="auto" w:fill="FFFFFF"/>
        </w:rPr>
        <w:t>ApplicationRunner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,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to run specific pieces of code when an application is fully started</w:t>
      </w:r>
    </w:p>
    <w:p w:rsidR="00865B23" w:rsidRPr="00865B23" w:rsidRDefault="00865B23" w:rsidP="00865B23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B23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865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65B23">
        <w:rPr>
          <w:rFonts w:ascii="Courier New" w:eastAsia="Times New Roman" w:hAnsi="Courier New" w:cs="Courier New"/>
          <w:color w:val="008855"/>
          <w:sz w:val="20"/>
          <w:szCs w:val="20"/>
        </w:rPr>
        <w:t>void</w:t>
      </w:r>
      <w:r w:rsidRPr="00865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run(</w:t>
      </w:r>
      <w:r w:rsidRPr="00865B23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865B23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  <w:proofErr w:type="spellStart"/>
      <w:r w:rsidRPr="00865B2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65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865B23">
        <w:rPr>
          <w:rFonts w:ascii="Courier New" w:eastAsia="Times New Roman" w:hAnsi="Courier New" w:cs="Courier New"/>
          <w:color w:val="770088"/>
          <w:sz w:val="20"/>
          <w:szCs w:val="20"/>
        </w:rPr>
        <w:t>throws</w:t>
      </w:r>
      <w:r w:rsidRPr="00865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</w:t>
      </w:r>
      <w:r w:rsidRPr="00865B23">
        <w:rPr>
          <w:rStyle w:val="HTMLCode"/>
          <w:rFonts w:eastAsiaTheme="minorHAnsi"/>
          <w:color w:val="000000"/>
          <w:shd w:val="clear" w:color="auto" w:fill="FFFFFF"/>
        </w:rPr>
        <w:t xml:space="preserve"> </w:t>
      </w:r>
      <w:proofErr w:type="spellStart"/>
      <w:r>
        <w:rPr>
          <w:rStyle w:val="HTMLCode"/>
          <w:rFonts w:eastAsiaTheme="minorHAnsi"/>
          <w:color w:val="000000"/>
          <w:shd w:val="clear" w:color="auto" w:fill="FFFFFF"/>
        </w:rPr>
        <w:t>CommandLineRunner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</w:t>
      </w:r>
    </w:p>
    <w:p w:rsidR="00865B23" w:rsidRDefault="00865B23">
      <w:pPr>
        <w:rPr>
          <w:b/>
        </w:rPr>
      </w:pPr>
    </w:p>
    <w:p w:rsidR="00865B23" w:rsidRDefault="00865B23" w:rsidP="00865B2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CFCFC"/>
        <w:wordWrap w:val="0"/>
        <w:rPr>
          <w:color w:val="000000"/>
        </w:rPr>
      </w:pP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void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run</w:t>
      </w:r>
      <w:r>
        <w:rPr>
          <w:color w:val="000000"/>
        </w:rPr>
        <w:t>(</w:t>
      </w:r>
      <w:proofErr w:type="spellStart"/>
      <w:r>
        <w:rPr>
          <w:rStyle w:val="cm-variable"/>
          <w:color w:val="000000"/>
        </w:rPr>
        <w:t>ApplicationArguments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args</w:t>
      </w:r>
      <w:proofErr w:type="spellEnd"/>
      <w:r>
        <w:rPr>
          <w:color w:val="000000"/>
        </w:rPr>
        <w:t xml:space="preserve">) </w:t>
      </w:r>
      <w:r>
        <w:rPr>
          <w:rStyle w:val="cm-keyword"/>
          <w:color w:val="770088"/>
        </w:rPr>
        <w:t>throws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Exception</w:t>
      </w:r>
      <w:r>
        <w:rPr>
          <w:color w:val="000000"/>
        </w:rPr>
        <w:t xml:space="preserve"> {</w:t>
      </w:r>
      <w:r>
        <w:rPr>
          <w:color w:val="000000"/>
        </w:rPr>
        <w:t xml:space="preserve"> //</w:t>
      </w:r>
      <w:r w:rsidRPr="00865B23">
        <w:rPr>
          <w:rStyle w:val="HTMLCode"/>
          <w:color w:val="000000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shd w:val="clear" w:color="auto" w:fill="FFFFFF"/>
        </w:rPr>
        <w:t>ApplicationRunner</w:t>
      </w:r>
      <w:proofErr w:type="spellEnd"/>
    </w:p>
    <w:p w:rsidR="00865B23" w:rsidRDefault="00865B23">
      <w:pPr>
        <w:rPr>
          <w:b/>
        </w:rPr>
      </w:pPr>
    </w:p>
    <w:p w:rsidR="00D65BF5" w:rsidRDefault="00D65BF5">
      <w:pPr>
        <w:rPr>
          <w:b/>
        </w:rPr>
      </w:pPr>
    </w:p>
    <w:p w:rsidR="00865B23" w:rsidRDefault="00865B23">
      <w:pPr>
        <w:rPr>
          <w:b/>
        </w:rPr>
      </w:pPr>
      <w:r w:rsidRPr="00865B23">
        <w:rPr>
          <w:b/>
        </w:rPr>
        <w:t>Spring Boot - Application Properties</w:t>
      </w:r>
    </w:p>
    <w:p w:rsidR="00865B23" w:rsidRDefault="00865B23">
      <w:r w:rsidRPr="00D65BF5">
        <w:t>Command Line Properties</w:t>
      </w:r>
      <w:r w:rsidR="00D65BF5">
        <w:t xml:space="preserve">: </w:t>
      </w:r>
    </w:p>
    <w:p w:rsidR="00D65BF5" w:rsidRDefault="00D65BF5" w:rsidP="00D65BF5">
      <w:r>
        <w:t>Step 1 − After creating an executable JAR file, run it by using the command java –jar &lt;JARFILE&gt;.</w:t>
      </w:r>
    </w:p>
    <w:p w:rsidR="00D65BF5" w:rsidRDefault="00D65BF5" w:rsidP="00D65BF5">
      <w:r>
        <w:t>Step 2 − Use the command given in the screenshot given below to change the port number for Spring Boot application by using command line properties.</w:t>
      </w:r>
    </w:p>
    <w:p w:rsidR="00196A41" w:rsidRDefault="00196A41" w:rsidP="00D65BF5"/>
    <w:p w:rsidR="00196A41" w:rsidRDefault="00196A41" w:rsidP="00D65BF5">
      <w:r w:rsidRPr="00196A41">
        <w:t>Properties File</w:t>
      </w:r>
      <w:r>
        <w:t>:</w:t>
      </w:r>
    </w:p>
    <w:p w:rsidR="00196A41" w:rsidRDefault="00196A41" w:rsidP="00D65BF5">
      <w:proofErr w:type="spellStart"/>
      <w:r w:rsidRPr="00196A41">
        <w:t>application.properties</w:t>
      </w:r>
      <w:proofErr w:type="spellEnd"/>
      <w:r>
        <w:t xml:space="preserve"> – </w:t>
      </w:r>
      <w:r w:rsidRPr="00196A41">
        <w:t>Properties files are used to keep ‘N’ number of properties in a single file to run the application in a different environment.</w:t>
      </w:r>
    </w:p>
    <w:p w:rsidR="00196A41" w:rsidRDefault="00196A41" w:rsidP="00D65BF5"/>
    <w:p w:rsidR="00196A41" w:rsidRDefault="00196A41" w:rsidP="00D65BF5">
      <w:r w:rsidRPr="00196A41">
        <w:t>YAML File</w:t>
      </w:r>
      <w:r>
        <w:t xml:space="preserve">: </w:t>
      </w:r>
    </w:p>
    <w:p w:rsidR="00196A41" w:rsidRDefault="00196A41" w:rsidP="00D65BF5">
      <w:proofErr w:type="spellStart"/>
      <w:r w:rsidRPr="00196A41">
        <w:t>application.yml</w:t>
      </w:r>
      <w:proofErr w:type="spellEnd"/>
    </w:p>
    <w:p w:rsidR="00196A41" w:rsidRDefault="00196A41" w:rsidP="00D65BF5"/>
    <w:p w:rsidR="00196A41" w:rsidRDefault="00196A41" w:rsidP="00D65BF5">
      <w:r w:rsidRPr="00196A41">
        <w:t>Externalized Properties</w:t>
      </w:r>
      <w:r>
        <w:t>:</w:t>
      </w:r>
    </w:p>
    <w:p w:rsidR="00196A41" w:rsidRDefault="00196A41" w:rsidP="00196A41">
      <w:r>
        <w:t>You can use the following command to specify the location of properties file while running the JAR −</w:t>
      </w:r>
    </w:p>
    <w:p w:rsidR="00196A41" w:rsidRDefault="00196A41" w:rsidP="00196A41">
      <w:r>
        <w:t>-</w:t>
      </w:r>
      <w:proofErr w:type="spellStart"/>
      <w:r>
        <w:t>Dspring.config.location</w:t>
      </w:r>
      <w:proofErr w:type="spellEnd"/>
      <w:r>
        <w:t xml:space="preserve"> = C:\application.properties</w:t>
      </w:r>
    </w:p>
    <w:p w:rsidR="00196A41" w:rsidRDefault="00196A41" w:rsidP="00196A41"/>
    <w:p w:rsidR="00196A41" w:rsidRDefault="00196A41" w:rsidP="00196A41">
      <w:r w:rsidRPr="00196A41">
        <w:t>Use of @Value Annotation</w:t>
      </w:r>
      <w:r>
        <w:t>:</w:t>
      </w:r>
    </w:p>
    <w:p w:rsidR="00196A41" w:rsidRDefault="00196A41" w:rsidP="00196A41">
      <w:r w:rsidRPr="00196A41">
        <w:t>read the environment or application property value in Java code.</w:t>
      </w:r>
    </w:p>
    <w:p w:rsidR="00196A41" w:rsidRDefault="00196A41" w:rsidP="00196A41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t xml:space="preserve">If property not found-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Illegal Argument exception as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Could not resolve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placeholder</w:t>
      </w:r>
    </w:p>
    <w:p w:rsidR="00196A41" w:rsidRDefault="00196A41" w:rsidP="00196A41">
      <w:r w:rsidRPr="00196A41">
        <w:lastRenderedPageBreak/>
        <w:t>Spring Boot Active Profile</w:t>
      </w:r>
      <w:r>
        <w:t>:</w:t>
      </w:r>
    </w:p>
    <w:p w:rsidR="00196A41" w:rsidRDefault="00196A41" w:rsidP="00196A41">
      <w:r>
        <w:t xml:space="preserve">From </w:t>
      </w:r>
      <w:proofErr w:type="spellStart"/>
      <w:r>
        <w:t>proptiers</w:t>
      </w:r>
      <w:proofErr w:type="spellEnd"/>
      <w:r>
        <w:t xml:space="preserve"> file</w:t>
      </w:r>
    </w:p>
    <w:p w:rsidR="00196A41" w:rsidRDefault="00196A41" w:rsidP="00196A41">
      <w:r>
        <w:rPr>
          <w:noProof/>
        </w:rPr>
        <w:drawing>
          <wp:inline distT="0" distB="0" distL="0" distR="0">
            <wp:extent cx="5715000" cy="609600"/>
            <wp:effectExtent l="0" t="0" r="0" b="0"/>
            <wp:docPr id="1" name="Picture 1" descr="Prod.Properties Active 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.Properties Active De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41" w:rsidRDefault="00196A41" w:rsidP="00196A41"/>
    <w:p w:rsidR="00196A41" w:rsidRDefault="00196A41" w:rsidP="00196A41">
      <w:r>
        <w:t xml:space="preserve">From </w:t>
      </w:r>
      <w:proofErr w:type="spellStart"/>
      <w:r>
        <w:t>yaml</w:t>
      </w:r>
      <w:proofErr w:type="spellEnd"/>
      <w:r>
        <w:t>,  single file is enough.</w:t>
      </w:r>
    </w:p>
    <w:p w:rsidR="00196A41" w:rsidRDefault="00196A41" w:rsidP="00196A41">
      <w:pPr>
        <w:pStyle w:val="HTMLPreformatted"/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spring</w:t>
      </w:r>
      <w:r>
        <w:rPr>
          <w:rStyle w:val="pun"/>
          <w:rFonts w:ascii="Consolas" w:hAnsi="Consolas" w:cs="Consolas"/>
          <w:color w:val="666600"/>
        </w:rPr>
        <w:t>:</w:t>
      </w:r>
    </w:p>
    <w:p w:rsidR="00196A41" w:rsidRDefault="00196A41" w:rsidP="00196A41">
      <w:pPr>
        <w:pStyle w:val="HTMLPreformatted"/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profiles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dev</w:t>
      </w:r>
    </w:p>
    <w:p w:rsidR="00196A41" w:rsidRDefault="00196A41" w:rsidP="00196A41">
      <w:pPr>
        <w:pStyle w:val="HTMLPreformatted"/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application</w:t>
      </w:r>
      <w:r>
        <w:rPr>
          <w:rStyle w:val="pun"/>
          <w:rFonts w:ascii="Consolas" w:hAnsi="Consolas" w:cs="Consolas"/>
          <w:color w:val="666600"/>
        </w:rPr>
        <w:t>:</w:t>
      </w:r>
      <w:bookmarkStart w:id="0" w:name="_GoBack"/>
      <w:bookmarkEnd w:id="0"/>
    </w:p>
    <w:p w:rsidR="00196A41" w:rsidRDefault="00196A41" w:rsidP="00196A41">
      <w:pPr>
        <w:pStyle w:val="HTMLPreformatted"/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name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demoservice</w:t>
      </w:r>
      <w:proofErr w:type="spellEnd"/>
    </w:p>
    <w:p w:rsidR="00196A41" w:rsidRDefault="00196A41" w:rsidP="00196A41">
      <w:pPr>
        <w:pStyle w:val="HTMLPreformatted"/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server</w:t>
      </w:r>
      <w:r>
        <w:rPr>
          <w:rStyle w:val="pun"/>
          <w:rFonts w:ascii="Consolas" w:hAnsi="Consolas" w:cs="Consolas"/>
          <w:color w:val="666600"/>
        </w:rPr>
        <w:t>:</w:t>
      </w:r>
    </w:p>
    <w:p w:rsidR="00196A41" w:rsidRDefault="00196A41" w:rsidP="00196A41">
      <w:pPr>
        <w:pStyle w:val="HTMLPreformatted"/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port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9090</w:t>
      </w:r>
    </w:p>
    <w:p w:rsidR="00196A41" w:rsidRDefault="00196A41" w:rsidP="00196A41"/>
    <w:p w:rsidR="00196A41" w:rsidRPr="00D65BF5" w:rsidRDefault="00196A41" w:rsidP="00196A41"/>
    <w:sectPr w:rsidR="00196A41" w:rsidRPr="00D65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6302"/>
    <w:multiLevelType w:val="multilevel"/>
    <w:tmpl w:val="2DA4373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B18"/>
    <w:rsid w:val="00196A41"/>
    <w:rsid w:val="004D0D04"/>
    <w:rsid w:val="005F5E62"/>
    <w:rsid w:val="00865B23"/>
    <w:rsid w:val="00D65BF5"/>
    <w:rsid w:val="00F2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2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5B23"/>
    <w:rPr>
      <w:color w:val="0000FF"/>
      <w:u w:val="single"/>
    </w:rPr>
  </w:style>
  <w:style w:type="character" w:customStyle="1" w:styleId="keyword">
    <w:name w:val="keyword"/>
    <w:basedOn w:val="DefaultParagraphFont"/>
    <w:rsid w:val="00865B23"/>
  </w:style>
  <w:style w:type="character" w:styleId="HTMLCode">
    <w:name w:val="HTML Code"/>
    <w:basedOn w:val="DefaultParagraphFont"/>
    <w:uiPriority w:val="99"/>
    <w:semiHidden/>
    <w:unhideWhenUsed/>
    <w:rsid w:val="00865B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B23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865B23"/>
  </w:style>
  <w:style w:type="character" w:customStyle="1" w:styleId="cm-type">
    <w:name w:val="cm-type"/>
    <w:basedOn w:val="DefaultParagraphFont"/>
    <w:rsid w:val="00865B23"/>
  </w:style>
  <w:style w:type="character" w:customStyle="1" w:styleId="cm-variable">
    <w:name w:val="cm-variable"/>
    <w:basedOn w:val="DefaultParagraphFont"/>
    <w:rsid w:val="00865B23"/>
  </w:style>
  <w:style w:type="paragraph" w:styleId="BalloonText">
    <w:name w:val="Balloon Text"/>
    <w:basedOn w:val="Normal"/>
    <w:link w:val="BalloonTextChar"/>
    <w:uiPriority w:val="99"/>
    <w:semiHidden/>
    <w:unhideWhenUsed/>
    <w:rsid w:val="0019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A41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196A41"/>
  </w:style>
  <w:style w:type="character" w:customStyle="1" w:styleId="pun">
    <w:name w:val="pun"/>
    <w:basedOn w:val="DefaultParagraphFont"/>
    <w:rsid w:val="00196A41"/>
  </w:style>
  <w:style w:type="character" w:customStyle="1" w:styleId="lit">
    <w:name w:val="lit"/>
    <w:basedOn w:val="DefaultParagraphFont"/>
    <w:rsid w:val="00196A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2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5B23"/>
    <w:rPr>
      <w:color w:val="0000FF"/>
      <w:u w:val="single"/>
    </w:rPr>
  </w:style>
  <w:style w:type="character" w:customStyle="1" w:styleId="keyword">
    <w:name w:val="keyword"/>
    <w:basedOn w:val="DefaultParagraphFont"/>
    <w:rsid w:val="00865B23"/>
  </w:style>
  <w:style w:type="character" w:styleId="HTMLCode">
    <w:name w:val="HTML Code"/>
    <w:basedOn w:val="DefaultParagraphFont"/>
    <w:uiPriority w:val="99"/>
    <w:semiHidden/>
    <w:unhideWhenUsed/>
    <w:rsid w:val="00865B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B23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865B23"/>
  </w:style>
  <w:style w:type="character" w:customStyle="1" w:styleId="cm-type">
    <w:name w:val="cm-type"/>
    <w:basedOn w:val="DefaultParagraphFont"/>
    <w:rsid w:val="00865B23"/>
  </w:style>
  <w:style w:type="character" w:customStyle="1" w:styleId="cm-variable">
    <w:name w:val="cm-variable"/>
    <w:basedOn w:val="DefaultParagraphFont"/>
    <w:rsid w:val="00865B23"/>
  </w:style>
  <w:style w:type="paragraph" w:styleId="BalloonText">
    <w:name w:val="Balloon Text"/>
    <w:basedOn w:val="Normal"/>
    <w:link w:val="BalloonTextChar"/>
    <w:uiPriority w:val="99"/>
    <w:semiHidden/>
    <w:unhideWhenUsed/>
    <w:rsid w:val="0019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A41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196A41"/>
  </w:style>
  <w:style w:type="character" w:customStyle="1" w:styleId="pun">
    <w:name w:val="pun"/>
    <w:basedOn w:val="DefaultParagraphFont"/>
    <w:rsid w:val="00196A41"/>
  </w:style>
  <w:style w:type="character" w:customStyle="1" w:styleId="lit">
    <w:name w:val="lit"/>
    <w:basedOn w:val="DefaultParagraphFont"/>
    <w:rsid w:val="00196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A4BB15E8.dotm</Template>
  <TotalTime>23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Palthady, Divyatheja</dc:creator>
  <cp:keywords/>
  <dc:description/>
  <cp:lastModifiedBy>Palthady, Divyatheja</cp:lastModifiedBy>
  <cp:revision>3</cp:revision>
  <dcterms:created xsi:type="dcterms:W3CDTF">2019-04-08T06:45:00Z</dcterms:created>
  <dcterms:modified xsi:type="dcterms:W3CDTF">2019-04-08T07:08:00Z</dcterms:modified>
</cp:coreProperties>
</file>